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C86A" w14:textId="4A686680" w:rsidR="00F830F8" w:rsidRPr="00F830F8" w:rsidRDefault="00D83E3D" w:rsidP="00F830F8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AGGREGATE FUNCTIONS</w:t>
      </w:r>
    </w:p>
    <w:p w14:paraId="3A974B52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9316733" w14:textId="16BC9D8C" w:rsidR="003803E6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EXPT NO:    </w:t>
      </w:r>
      <w:r w:rsidR="00D83E3D">
        <w:rPr>
          <w:rFonts w:ascii="Verdana" w:hAnsi="Verdana" w:cs="Microsoft Sans Serif"/>
          <w:b/>
          <w:bCs/>
          <w:sz w:val="20"/>
          <w:szCs w:val="20"/>
          <w:lang w:val="en-US"/>
        </w:rPr>
        <w:t>3</w:t>
      </w: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                                                                                  </w:t>
      </w:r>
      <w:r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</w:t>
      </w:r>
      <w:proofErr w:type="gramStart"/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DATE</w:t>
      </w:r>
      <w:proofErr w:type="gramEnd"/>
      <w:r w:rsidR="00D83E3D">
        <w:rPr>
          <w:rFonts w:ascii="Verdana" w:hAnsi="Verdana" w:cs="Microsoft Sans Serif"/>
          <w:b/>
          <w:bCs/>
          <w:sz w:val="20"/>
          <w:szCs w:val="20"/>
          <w:lang w:val="en-US"/>
        </w:rPr>
        <w:t>: 20/9/22</w:t>
      </w:r>
    </w:p>
    <w:p w14:paraId="5750E445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552159D" w14:textId="787C72E8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AIM</w:t>
      </w:r>
    </w:p>
    <w:p w14:paraId="595136A6" w14:textId="2C9C4FBE" w:rsidR="00D83E3D" w:rsidRPr="00D83E3D" w:rsidRDefault="00D83E3D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D83E3D">
        <w:rPr>
          <w:rFonts w:ascii="Verdana" w:hAnsi="Verdana" w:cs="Calibri"/>
          <w:color w:val="000000"/>
          <w:sz w:val="20"/>
          <w:szCs w:val="20"/>
        </w:rPr>
        <w:t>To study the execution of aggregate function on a schema</w:t>
      </w:r>
    </w:p>
    <w:p w14:paraId="49140D1D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147ECA6" w14:textId="1A60FF46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THEORY</w:t>
      </w:r>
    </w:p>
    <w:p w14:paraId="7FCB7ACB" w14:textId="77777777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MySQL's aggregate function is used to perform calculations on multiple values and return the result in a single value like the average of all values, the sum of all values, and maximum &amp; minimum value among certain groups of values. We mostly use the aggregate functions with </w:t>
      </w:r>
      <w:hyperlink r:id="rId8" w:history="1">
        <w:r w:rsidRPr="00D83E3D">
          <w:rPr>
            <w:rFonts w:ascii="Verdana" w:eastAsia="Times New Roman" w:hAnsi="Verdana" w:cs="Calibri"/>
            <w:color w:val="000000"/>
            <w:sz w:val="20"/>
            <w:szCs w:val="20"/>
            <w:u w:val="single"/>
            <w:shd w:val="clear" w:color="auto" w:fill="FFFFFF"/>
            <w:lang w:eastAsia="en-IN"/>
          </w:rPr>
          <w:t>SELECT statements</w:t>
        </w:r>
      </w:hyperlink>
      <w:r w:rsidRPr="00D83E3D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 in the data query languages.</w:t>
      </w:r>
    </w:p>
    <w:p w14:paraId="162DD435" w14:textId="45680B6F" w:rsidR="00D83E3D" w:rsidRPr="00D83E3D" w:rsidRDefault="00D83E3D" w:rsidP="00D83E3D">
      <w:pPr>
        <w:spacing w:after="0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D83E3D">
        <w:rPr>
          <w:rFonts w:ascii="Verdana" w:eastAsia="Times New Roman" w:hAnsi="Verdana" w:cs="Times New Roman"/>
          <w:sz w:val="20"/>
          <w:szCs w:val="20"/>
          <w:lang w:eastAsia="en-IN"/>
        </w:rPr>
        <w:br/>
      </w: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There are various aggregate functions available in </w:t>
      </w:r>
      <w:hyperlink r:id="rId9" w:history="1">
        <w:r w:rsidRPr="00D83E3D">
          <w:rPr>
            <w:rFonts w:ascii="Verdana" w:eastAsia="Times New Roman" w:hAnsi="Verdana" w:cs="Calibri"/>
            <w:color w:val="000000"/>
            <w:sz w:val="20"/>
            <w:szCs w:val="20"/>
            <w:u w:val="single"/>
            <w:lang w:eastAsia="en-IN"/>
          </w:rPr>
          <w:t>MySQL</w:t>
        </w:r>
      </w:hyperlink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. Some of the most commonly used aggregate functions are summarised in the below table:</w:t>
      </w:r>
    </w:p>
    <w:p w14:paraId="438B8DF8" w14:textId="77777777" w:rsidR="00D83E3D" w:rsidRPr="00D83E3D" w:rsidRDefault="00D83E3D" w:rsidP="00D83E3D">
      <w:pPr>
        <w:spacing w:after="0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</w:p>
    <w:tbl>
      <w:tblPr>
        <w:tblW w:w="8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6287"/>
      </w:tblGrid>
      <w:tr w:rsidR="00D83E3D" w:rsidRPr="00D83E3D" w14:paraId="6335BC9E" w14:textId="77777777" w:rsidTr="00D83E3D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349F8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Aggregate 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9595A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D83E3D" w:rsidRPr="00D83E3D" w14:paraId="721F0B81" w14:textId="77777777" w:rsidTr="00D83E3D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1DAF5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gramStart"/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COUNT(</w:t>
            </w:r>
            <w:proofErr w:type="gramEnd"/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AF83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252525"/>
                <w:sz w:val="20"/>
                <w:szCs w:val="20"/>
                <w:shd w:val="clear" w:color="auto" w:fill="FFFFFF"/>
                <w:lang w:eastAsia="en-IN"/>
              </w:rPr>
              <w:t>Returns the number of rows returned for a selection</w:t>
            </w:r>
          </w:p>
        </w:tc>
      </w:tr>
      <w:tr w:rsidR="00D83E3D" w:rsidRPr="00D83E3D" w14:paraId="601B1BB6" w14:textId="77777777" w:rsidTr="00D83E3D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948AE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gramStart"/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SUM(</w:t>
            </w:r>
            <w:proofErr w:type="gramEnd"/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5F594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252525"/>
                <w:sz w:val="20"/>
                <w:szCs w:val="20"/>
                <w:shd w:val="clear" w:color="auto" w:fill="FFFFFF"/>
                <w:lang w:eastAsia="en-IN"/>
              </w:rPr>
              <w:t>Returns the sum of the values in a specified column</w:t>
            </w:r>
          </w:p>
        </w:tc>
      </w:tr>
      <w:tr w:rsidR="00D83E3D" w:rsidRPr="00D83E3D" w14:paraId="56BF361D" w14:textId="77777777" w:rsidTr="00D83E3D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F328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gramStart"/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AVG(</w:t>
            </w:r>
            <w:proofErr w:type="gramEnd"/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F770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252525"/>
                <w:sz w:val="20"/>
                <w:szCs w:val="20"/>
                <w:shd w:val="clear" w:color="auto" w:fill="FFFFFF"/>
                <w:lang w:eastAsia="en-IN"/>
              </w:rPr>
              <w:t>Returns the average of the values in the selected column</w:t>
            </w:r>
          </w:p>
        </w:tc>
      </w:tr>
      <w:tr w:rsidR="00D83E3D" w:rsidRPr="00D83E3D" w14:paraId="2C73BC96" w14:textId="77777777" w:rsidTr="00D83E3D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BD9BF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MAX()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D1462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252525"/>
                <w:sz w:val="20"/>
                <w:szCs w:val="20"/>
                <w:shd w:val="clear" w:color="auto" w:fill="FFFFFF"/>
                <w:lang w:eastAsia="en-IN"/>
              </w:rPr>
              <w:t>Returns the maximum value for a column</w:t>
            </w:r>
          </w:p>
        </w:tc>
      </w:tr>
      <w:tr w:rsidR="00D83E3D" w:rsidRPr="00D83E3D" w14:paraId="06398771" w14:textId="77777777" w:rsidTr="00D83E3D">
        <w:trPr>
          <w:trHeight w:val="3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68252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MIN()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27258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252525"/>
                <w:sz w:val="20"/>
                <w:szCs w:val="20"/>
                <w:shd w:val="clear" w:color="auto" w:fill="FFFFFF"/>
                <w:lang w:eastAsia="en-IN"/>
              </w:rPr>
              <w:t>Returns the minimum value of a column</w:t>
            </w:r>
          </w:p>
        </w:tc>
      </w:tr>
    </w:tbl>
    <w:p w14:paraId="658B2879" w14:textId="77777777" w:rsidR="00D83E3D" w:rsidRPr="00D83E3D" w:rsidRDefault="00D83E3D" w:rsidP="00D83E3D">
      <w:pPr>
        <w:spacing w:after="0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</w:p>
    <w:p w14:paraId="0F5AD4A6" w14:textId="2A9C954F" w:rsidR="00D83E3D" w:rsidRPr="00D83E3D" w:rsidRDefault="00D83E3D" w:rsidP="00D83E3D">
      <w:pPr>
        <w:spacing w:after="0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</w:p>
    <w:p w14:paraId="03BB13C0" w14:textId="483E258F" w:rsidR="00D83E3D" w:rsidRPr="00D83E3D" w:rsidRDefault="00D83E3D" w:rsidP="00D83E3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Count() Function</w:t>
      </w:r>
    </w:p>
    <w:p w14:paraId="3AF15703" w14:textId="77777777" w:rsidR="00D83E3D" w:rsidRPr="00D83E3D" w:rsidRDefault="00D83E3D" w:rsidP="00D83E3D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MySQL count() function returns the total number of values in the expression. This function produces all rows or only some rows of the table based on a specified condition, and its return type is BIGINT. It returns zero if it does not find any matching rows. It can work with both numeric and non-numeric data types.</w:t>
      </w:r>
    </w:p>
    <w:p w14:paraId="57A3D2A6" w14:textId="77777777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42D50BDD" w14:textId="3B5769CF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           Syntax</w:t>
      </w:r>
      <w:r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: </w:t>
      </w: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SELECT COUNT(&lt;column-name&gt;) from &lt;table-name&gt;;</w:t>
      </w:r>
    </w:p>
    <w:p w14:paraId="0234E3CC" w14:textId="77777777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4213B9AA" w14:textId="6C427745" w:rsidR="00D83E3D" w:rsidRPr="00D83E3D" w:rsidRDefault="00D83E3D" w:rsidP="00D83E3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Sum() Function</w:t>
      </w:r>
    </w:p>
    <w:p w14:paraId="09C67D37" w14:textId="77777777" w:rsidR="00D83E3D" w:rsidRPr="00D83E3D" w:rsidRDefault="00D83E3D" w:rsidP="00D83E3D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The MySQL sum() function returns the total summed (non-NULL) value of an expression. It returns NULL if the result set does not have any rows. It works with numeric data type only. </w:t>
      </w:r>
    </w:p>
    <w:p w14:paraId="1EBE51EB" w14:textId="77777777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06595AEC" w14:textId="06739470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           Synta</w:t>
      </w:r>
      <w:r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x: </w:t>
      </w: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SELECT SUM(&lt;column-name&gt;) AS &lt;any-name&gt; FROM &lt;table-name&gt;;</w:t>
      </w:r>
    </w:p>
    <w:p w14:paraId="2D01CC34" w14:textId="77777777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3903B0C5" w14:textId="22F93D07" w:rsidR="00D83E3D" w:rsidRPr="00D83E3D" w:rsidRDefault="00D83E3D" w:rsidP="00D83E3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AVG() Function</w:t>
      </w:r>
    </w:p>
    <w:p w14:paraId="5DA15326" w14:textId="77777777" w:rsidR="00D83E3D" w:rsidRPr="00D83E3D" w:rsidRDefault="00D83E3D" w:rsidP="00D83E3D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MySQL AVG() function calculates the average of the values specified in the column. Similar to the SUM() function, it also works with numeric data type only.</w:t>
      </w:r>
    </w:p>
    <w:p w14:paraId="10FFD3FD" w14:textId="77777777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41745C10" w14:textId="4FB4BA11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           Syntax</w:t>
      </w:r>
      <w:r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: </w:t>
      </w: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SELECT AVG(&lt;column-name&gt;) AS &lt;any-name&gt; FROM &lt;table-name&gt;;</w:t>
      </w:r>
    </w:p>
    <w:p w14:paraId="27FCB2C6" w14:textId="77777777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24630B0E" w14:textId="30F3A209" w:rsidR="00D83E3D" w:rsidRPr="00D83E3D" w:rsidRDefault="00D83E3D" w:rsidP="00D83E3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MIN() Function</w:t>
      </w:r>
    </w:p>
    <w:p w14:paraId="06ABE99D" w14:textId="77777777" w:rsidR="00D83E3D" w:rsidRPr="00D83E3D" w:rsidRDefault="00D83E3D" w:rsidP="00D83E3D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MySQL MIN() function returns the minimum (lowest) value of the specified column. It also works with numeric data type only.</w:t>
      </w:r>
    </w:p>
    <w:p w14:paraId="0C2DD121" w14:textId="77777777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54BC8F17" w14:textId="4342B56C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           Syntax</w:t>
      </w:r>
      <w:r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: </w:t>
      </w: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SELECT MIN(&lt;column-name&gt;) AS &lt;any-name&gt; FROM &lt;table-name&gt;;</w:t>
      </w:r>
    </w:p>
    <w:p w14:paraId="60CA56B8" w14:textId="77777777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4D6DCA3A" w14:textId="254CEE00" w:rsidR="00D83E3D" w:rsidRPr="00D83E3D" w:rsidRDefault="00D83E3D" w:rsidP="00D83E3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lastRenderedPageBreak/>
        <w:t>MAX() Function</w:t>
      </w:r>
    </w:p>
    <w:p w14:paraId="07F3F6CE" w14:textId="77777777" w:rsidR="00D83E3D" w:rsidRPr="00D83E3D" w:rsidRDefault="00D83E3D" w:rsidP="00D83E3D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MySQL MAX() function returns the maximum (highest) value of the specified column. It also works with numeric data type only.</w:t>
      </w:r>
    </w:p>
    <w:p w14:paraId="354FE73F" w14:textId="77777777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55672E62" w14:textId="5270A7C6" w:rsidR="00D83E3D" w:rsidRPr="00D83E3D" w:rsidRDefault="00D83E3D" w:rsidP="00D83E3D">
      <w:pPr>
        <w:spacing w:after="0" w:line="240" w:lineRule="auto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           Syntax</w:t>
      </w:r>
      <w:r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: </w:t>
      </w: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SELECT MAX(&lt;column-name&gt;) AS &lt;any-name&gt; FROM &lt;table-name&gt;;</w:t>
      </w:r>
    </w:p>
    <w:p w14:paraId="67DC03B5" w14:textId="7E8728A4" w:rsidR="00D83E3D" w:rsidRPr="00D83E3D" w:rsidRDefault="00D83E3D" w:rsidP="00D83E3D">
      <w:pPr>
        <w:spacing w:after="0" w:line="240" w:lineRule="auto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</w:p>
    <w:p w14:paraId="4C72EED1" w14:textId="77777777" w:rsidR="00D83E3D" w:rsidRPr="00D83E3D" w:rsidRDefault="00D83E3D" w:rsidP="00D83E3D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D83E3D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The following operators can be used in the WHERE clause: </w:t>
      </w:r>
    </w:p>
    <w:tbl>
      <w:tblPr>
        <w:tblW w:w="85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5560"/>
      </w:tblGrid>
      <w:tr w:rsidR="00D83E3D" w:rsidRPr="00D83E3D" w14:paraId="30D3EA2E" w14:textId="77777777" w:rsidTr="00D83E3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40B4B8" w14:textId="77777777" w:rsidR="00D83E3D" w:rsidRPr="00D83E3D" w:rsidRDefault="00D83E3D" w:rsidP="00D83E3D">
            <w:pPr>
              <w:spacing w:after="0" w:line="240" w:lineRule="auto"/>
              <w:ind w:left="19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Operator</w:t>
            </w: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61ED27" w14:textId="77777777" w:rsidR="00D83E3D" w:rsidRPr="00D83E3D" w:rsidRDefault="00D83E3D" w:rsidP="00D83E3D">
            <w:pPr>
              <w:spacing w:after="0" w:line="240" w:lineRule="auto"/>
              <w:ind w:left="3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D83E3D" w:rsidRPr="00D83E3D" w14:paraId="75D880E1" w14:textId="77777777" w:rsidTr="00D83E3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CBA7AC" w14:textId="77777777" w:rsidR="00D83E3D" w:rsidRPr="00D83E3D" w:rsidRDefault="00D83E3D" w:rsidP="00D83E3D">
            <w:pPr>
              <w:spacing w:after="0" w:line="240" w:lineRule="auto"/>
              <w:ind w:left="19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=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EC5DD5" w14:textId="77777777" w:rsidR="00D83E3D" w:rsidRPr="00D83E3D" w:rsidRDefault="00D83E3D" w:rsidP="00D83E3D">
            <w:pPr>
              <w:spacing w:after="0" w:line="240" w:lineRule="auto"/>
              <w:ind w:right="5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Equal </w:t>
            </w:r>
          </w:p>
        </w:tc>
      </w:tr>
      <w:tr w:rsidR="00D83E3D" w:rsidRPr="00D83E3D" w14:paraId="5F9BFE9A" w14:textId="77777777" w:rsidTr="00D83E3D">
        <w:trPr>
          <w:trHeight w:val="299"/>
        </w:trPr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D5230A" w14:textId="77777777" w:rsidR="00D83E3D" w:rsidRPr="00D83E3D" w:rsidRDefault="00D83E3D" w:rsidP="00D83E3D">
            <w:pPr>
              <w:spacing w:after="0" w:line="240" w:lineRule="auto"/>
              <w:ind w:right="11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&gt;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ADEE4E" w14:textId="77777777" w:rsidR="00D83E3D" w:rsidRPr="00D83E3D" w:rsidRDefault="00D83E3D" w:rsidP="00D83E3D">
            <w:pPr>
              <w:spacing w:after="0" w:line="240" w:lineRule="auto"/>
              <w:ind w:left="5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Greater than </w:t>
            </w:r>
          </w:p>
        </w:tc>
      </w:tr>
      <w:tr w:rsidR="00D83E3D" w:rsidRPr="00D83E3D" w14:paraId="1030D039" w14:textId="77777777" w:rsidTr="00D83E3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332BB" w14:textId="77777777" w:rsidR="00D83E3D" w:rsidRPr="00D83E3D" w:rsidRDefault="00D83E3D" w:rsidP="00D83E3D">
            <w:pPr>
              <w:spacing w:after="0" w:line="240" w:lineRule="auto"/>
              <w:ind w:right="11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&lt;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E3981" w14:textId="77777777" w:rsidR="00D83E3D" w:rsidRPr="00D83E3D" w:rsidRDefault="00D83E3D" w:rsidP="00D83E3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Less than </w:t>
            </w:r>
          </w:p>
        </w:tc>
      </w:tr>
      <w:tr w:rsidR="00D83E3D" w:rsidRPr="00D83E3D" w14:paraId="1CE0D966" w14:textId="77777777" w:rsidTr="00D83E3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B0E3B0" w14:textId="77777777" w:rsidR="00D83E3D" w:rsidRPr="00D83E3D" w:rsidRDefault="00D83E3D" w:rsidP="00D83E3D">
            <w:pPr>
              <w:spacing w:after="0" w:line="240" w:lineRule="auto"/>
              <w:ind w:right="21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&gt;=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1BADA2" w14:textId="77777777" w:rsidR="00D83E3D" w:rsidRPr="00D83E3D" w:rsidRDefault="00D83E3D" w:rsidP="00D83E3D">
            <w:pPr>
              <w:spacing w:after="0" w:line="240" w:lineRule="auto"/>
              <w:ind w:left="2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Greater than or equal </w:t>
            </w:r>
          </w:p>
        </w:tc>
      </w:tr>
      <w:tr w:rsidR="00D83E3D" w:rsidRPr="00D83E3D" w14:paraId="350C5CD1" w14:textId="77777777" w:rsidTr="00D83E3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0E4B5" w14:textId="77777777" w:rsidR="00D83E3D" w:rsidRPr="00D83E3D" w:rsidRDefault="00D83E3D" w:rsidP="00D83E3D">
            <w:pPr>
              <w:spacing w:after="0" w:line="240" w:lineRule="auto"/>
              <w:ind w:right="21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&lt;=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52FEF9" w14:textId="77777777" w:rsidR="00D83E3D" w:rsidRPr="00D83E3D" w:rsidRDefault="00D83E3D" w:rsidP="00D83E3D">
            <w:pPr>
              <w:spacing w:after="0" w:line="240" w:lineRule="auto"/>
              <w:ind w:right="2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Less than or equal </w:t>
            </w:r>
          </w:p>
        </w:tc>
      </w:tr>
      <w:tr w:rsidR="00D83E3D" w:rsidRPr="00D83E3D" w14:paraId="5C49585D" w14:textId="77777777" w:rsidTr="00D83E3D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5186E8" w14:textId="77777777" w:rsidR="00D83E3D" w:rsidRPr="00D83E3D" w:rsidRDefault="00D83E3D" w:rsidP="00D83E3D">
            <w:pPr>
              <w:spacing w:after="0" w:line="240" w:lineRule="auto"/>
              <w:ind w:right="11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!=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B148F8" w14:textId="77777777" w:rsidR="00D83E3D" w:rsidRPr="00D83E3D" w:rsidRDefault="00D83E3D" w:rsidP="00D83E3D">
            <w:pPr>
              <w:spacing w:after="0" w:line="240" w:lineRule="auto"/>
              <w:ind w:right="6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D83E3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IN"/>
              </w:rPr>
              <w:t>Not equal </w:t>
            </w:r>
          </w:p>
        </w:tc>
      </w:tr>
    </w:tbl>
    <w:p w14:paraId="222F1F61" w14:textId="77777777" w:rsidR="00D83E3D" w:rsidRPr="00D83E3D" w:rsidRDefault="00D83E3D" w:rsidP="00D83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A927EC" w14:textId="18FFDC8A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ABC4A3D" w14:textId="1478D12B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9FD0B46" w14:textId="7BA68685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E839387" w14:textId="58BF7B95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4F4DF4A" w14:textId="012703C3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0C7F634" w14:textId="223D02BC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99E9D12" w14:textId="74FC8CE9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7B6AA87" w14:textId="55B8B577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A166774" w14:textId="388BA316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FFC4394" w14:textId="6BB974A2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4BC4BF5" w14:textId="06BADF6F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A1A483E" w14:textId="6D523EB9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73D3500" w14:textId="5226E2CB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8D75C84" w14:textId="3904F478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E236222" w14:textId="7E787137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D9C3407" w14:textId="1C84E3DC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1263761" w14:textId="22275084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948AE58" w14:textId="5455505E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7F8FD4A" w14:textId="5619E33D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A2F6F75" w14:textId="48D39C3E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91DCDF6" w14:textId="07735599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EA7928A" w14:textId="2DADAEAC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B12BDBE" w14:textId="19062A3F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C8F6F0E" w14:textId="45A44075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9499036" w14:textId="262E3AF0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697E26D" w14:textId="1BD65640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8B7A940" w14:textId="08E4A11E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605BD76" w14:textId="65422F3B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71AE2B2" w14:textId="1D778E99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EA64573" w14:textId="1BC2F34B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0FC45A9" w14:textId="09092DD4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02FD1CB" w14:textId="05901FEF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525B65F" w14:textId="12D203E0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DEB660B" w14:textId="78C0F26E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D216BDC" w14:textId="2633A12D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5BB156A" w14:textId="77777777" w:rsidR="007739DB" w:rsidRDefault="007739DB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86D6558" w14:textId="1BA3C820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lastRenderedPageBreak/>
        <w:t>CONCLUSION</w:t>
      </w:r>
    </w:p>
    <w:p w14:paraId="75412D18" w14:textId="3C2F01E7" w:rsidR="00D83E3D" w:rsidRPr="00D83E3D" w:rsidRDefault="00D83E3D" w:rsidP="003803E6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The various MySQL Aggregate functions were successfully studied.</w:t>
      </w:r>
    </w:p>
    <w:p w14:paraId="27D5CE4A" w14:textId="77777777" w:rsidR="00F830F8" w:rsidRP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057C73F" w14:textId="77777777" w:rsidR="00F830F8" w:rsidRPr="00D83E3D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528397F9" w14:textId="77777777" w:rsidR="00F830F8" w:rsidRPr="00F830F8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sectPr w:rsidR="00F830F8" w:rsidRPr="00F830F8" w:rsidSect="009E6446">
      <w:headerReference w:type="default" r:id="rId10"/>
      <w:footerReference w:type="default" r:id="rId11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3D5A2" w14:textId="77777777" w:rsidR="008E7FF1" w:rsidRDefault="008E7FF1" w:rsidP="003803E6">
      <w:pPr>
        <w:spacing w:after="0" w:line="240" w:lineRule="auto"/>
      </w:pPr>
      <w:r>
        <w:separator/>
      </w:r>
    </w:p>
  </w:endnote>
  <w:endnote w:type="continuationSeparator" w:id="0">
    <w:p w14:paraId="676FDABC" w14:textId="77777777" w:rsidR="008E7FF1" w:rsidRDefault="008E7FF1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514C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24F48F8D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4148" w14:textId="77777777" w:rsidR="008E7FF1" w:rsidRDefault="008E7FF1" w:rsidP="003803E6">
      <w:pPr>
        <w:spacing w:after="0" w:line="240" w:lineRule="auto"/>
      </w:pPr>
      <w:r>
        <w:separator/>
      </w:r>
    </w:p>
  </w:footnote>
  <w:footnote w:type="continuationSeparator" w:id="0">
    <w:p w14:paraId="0CE9876C" w14:textId="77777777" w:rsidR="008E7FF1" w:rsidRDefault="008E7FF1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D6C1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102FB050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108BACD4" w14:textId="77777777" w:rsidR="003803E6" w:rsidRDefault="00380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633BD"/>
    <w:multiLevelType w:val="hybridMultilevel"/>
    <w:tmpl w:val="E48A1164"/>
    <w:lvl w:ilvl="0" w:tplc="EBBAFFA4">
      <w:start w:val="1"/>
      <w:numFmt w:val="decimal"/>
      <w:lvlText w:val="%1)"/>
      <w:lvlJc w:val="left"/>
      <w:pPr>
        <w:ind w:left="720" w:hanging="360"/>
      </w:pPr>
      <w:rPr>
        <w:rFonts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00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rQUAfoMEaywAAAA="/>
  </w:docVars>
  <w:rsids>
    <w:rsidRoot w:val="00D83E3D"/>
    <w:rsid w:val="000E4863"/>
    <w:rsid w:val="001E2F7E"/>
    <w:rsid w:val="003803E6"/>
    <w:rsid w:val="007020C8"/>
    <w:rsid w:val="007739DB"/>
    <w:rsid w:val="00816D67"/>
    <w:rsid w:val="008D10DD"/>
    <w:rsid w:val="008E7FF1"/>
    <w:rsid w:val="009E6446"/>
    <w:rsid w:val="00A83E1A"/>
    <w:rsid w:val="00C43624"/>
    <w:rsid w:val="00C603DF"/>
    <w:rsid w:val="00D83E3D"/>
    <w:rsid w:val="00F830F8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61E"/>
  <w15:chartTrackingRefBased/>
  <w15:docId w15:val="{F86B9C9D-A618-49B9-ADC0-273E95DD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  <w:style w:type="paragraph" w:styleId="NormalWeb">
    <w:name w:val="Normal (Web)"/>
    <w:basedOn w:val="Normal"/>
    <w:uiPriority w:val="99"/>
    <w:semiHidden/>
    <w:unhideWhenUsed/>
    <w:rsid w:val="00D83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3E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ysql-sel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mysql-tutoria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</Template>
  <TotalTime>10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2</cp:revision>
  <dcterms:created xsi:type="dcterms:W3CDTF">2022-11-20T04:06:00Z</dcterms:created>
  <dcterms:modified xsi:type="dcterms:W3CDTF">2022-11-20T04:29:00Z</dcterms:modified>
</cp:coreProperties>
</file>