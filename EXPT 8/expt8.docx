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D2FA" w14:textId="6547D7DD" w:rsidR="00F830F8" w:rsidRPr="00F830F8" w:rsidRDefault="00493D7C" w:rsidP="00F830F8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USER AND AUTHORIZATION</w:t>
      </w:r>
    </w:p>
    <w:p w14:paraId="2509AB25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EF77A9C" w14:textId="65B1EB08" w:rsidR="003803E6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EXPT NO:  </w:t>
      </w:r>
      <w:r w:rsidR="00493D7C">
        <w:rPr>
          <w:rFonts w:ascii="Verdana" w:hAnsi="Verdana" w:cs="Microsoft Sans Serif"/>
          <w:b/>
          <w:bCs/>
          <w:sz w:val="20"/>
          <w:szCs w:val="20"/>
          <w:lang w:val="en-US"/>
        </w:rPr>
        <w:t>8</w:t>
      </w: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                                                                                    </w:t>
      </w:r>
      <w:r w:rsidR="00493D7C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</w:t>
      </w: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</w:t>
      </w:r>
      <w:proofErr w:type="gramStart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DATE</w:t>
      </w:r>
      <w:proofErr w:type="gramEnd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:</w:t>
      </w:r>
      <w:r w:rsidR="00493D7C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2/12/22</w:t>
      </w:r>
    </w:p>
    <w:p w14:paraId="7727C082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B113596" w14:textId="4B4347C7" w:rsidR="00F830F8" w:rsidRPr="00493D7C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AIM</w:t>
      </w:r>
      <w:r w:rsidR="00493D7C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: </w:t>
      </w:r>
      <w:r w:rsidR="00493D7C">
        <w:rPr>
          <w:rFonts w:ascii="Calibri" w:hAnsi="Calibri" w:cs="Calibri"/>
          <w:color w:val="000000"/>
        </w:rPr>
        <w:t> </w:t>
      </w:r>
      <w:r w:rsidR="00493D7C" w:rsidRPr="00493D7C">
        <w:rPr>
          <w:rFonts w:ascii="Verdana" w:hAnsi="Verdana" w:cs="Calibri"/>
          <w:color w:val="000000"/>
          <w:sz w:val="20"/>
          <w:szCs w:val="20"/>
        </w:rPr>
        <w:t>To implement multiple users and authorization operations in SQL</w:t>
      </w:r>
    </w:p>
    <w:p w14:paraId="6E4186CB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2DD08A3" w14:textId="366F27B2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THEORY</w:t>
      </w:r>
    </w:p>
    <w:p w14:paraId="6152B6F9" w14:textId="77777777" w:rsidR="00493D7C" w:rsidRDefault="00493D7C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0902C4E" w14:textId="77777777" w:rsidR="00493D7C" w:rsidRPr="00493D7C" w:rsidRDefault="00493D7C" w:rsidP="00493D7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Users</w:t>
      </w:r>
    </w:p>
    <w:p w14:paraId="76007E9B" w14:textId="77777777" w:rsidR="00493D7C" w:rsidRPr="00493D7C" w:rsidRDefault="00493D7C" w:rsidP="00493D7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The MySQL user is a record in the </w:t>
      </w: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USER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table of the MySQL server that contains the login information, account privileges, and the host information for MySQL account. It is essential to create a user in MySQL for accessing and managing the databases.</w:t>
      </w:r>
    </w:p>
    <w:p w14:paraId="0C05EB16" w14:textId="77777777" w:rsidR="00493D7C" w:rsidRPr="00493D7C" w:rsidRDefault="00493D7C" w:rsidP="00493D7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14:paraId="5A185853" w14:textId="77777777" w:rsidR="00493D7C" w:rsidRPr="00493D7C" w:rsidRDefault="00493D7C" w:rsidP="00493D7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The MySQL Create User statement allows us to create a new user account in the database server. It provides authentication, SSL/TLS, resource-limit, role, and password management properties for the new accounts. It also enables us to control the accounts that should be initially locked or unlocked.</w:t>
      </w:r>
    </w:p>
    <w:p w14:paraId="73013DDE" w14:textId="77777777" w:rsidR="00493D7C" w:rsidRPr="00493D7C" w:rsidRDefault="00493D7C" w:rsidP="00493D7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14:paraId="11AF6610" w14:textId="77777777" w:rsidR="00493D7C" w:rsidRPr="00493D7C" w:rsidRDefault="00493D7C" w:rsidP="00493D7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u w:val="single"/>
          <w:lang w:eastAsia="en-IN"/>
        </w:rPr>
        <w:t>Syntax:</w:t>
      </w:r>
    </w:p>
    <w:p w14:paraId="10EB2365" w14:textId="77777777" w:rsidR="00493D7C" w:rsidRPr="00493D7C" w:rsidRDefault="00493D7C" w:rsidP="00493D7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create a new user and set a password for the user at the same time:</w:t>
      </w:r>
    </w:p>
    <w:p w14:paraId="27B99A48" w14:textId="77777777" w:rsidR="00493D7C" w:rsidRPr="00493D7C" w:rsidRDefault="00493D7C" w:rsidP="00493D7C">
      <w:pPr>
        <w:shd w:val="clear" w:color="auto" w:fill="FFFFFF"/>
        <w:spacing w:after="0" w:line="240" w:lineRule="auto"/>
        <w:ind w:left="460" w:hanging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CREATE USER ‘</w:t>
      </w:r>
      <w:proofErr w:type="spellStart"/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lang w:eastAsia="en-IN"/>
        </w:rPr>
        <w:t>username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’@’localhost</w:t>
      </w:r>
      <w:proofErr w:type="spellEnd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’ identified by ‘</w:t>
      </w:r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lang w:eastAsia="en-IN"/>
        </w:rPr>
        <w:t>password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’;</w:t>
      </w:r>
    </w:p>
    <w:p w14:paraId="166085AA" w14:textId="77777777" w:rsidR="00493D7C" w:rsidRPr="00493D7C" w:rsidRDefault="00493D7C" w:rsidP="00493D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14:paraId="0FF48581" w14:textId="77777777" w:rsidR="00493D7C" w:rsidRPr="00493D7C" w:rsidRDefault="00493D7C" w:rsidP="00493D7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login as a user:</w:t>
      </w:r>
    </w:p>
    <w:p w14:paraId="32B268ED" w14:textId="77777777" w:rsidR="00493D7C" w:rsidRPr="00493D7C" w:rsidRDefault="00493D7C" w:rsidP="00493D7C">
      <w:pPr>
        <w:shd w:val="clear" w:color="auto" w:fill="FFFFFF"/>
        <w:spacing w:after="0" w:line="240" w:lineRule="auto"/>
        <w:ind w:left="460" w:hanging="36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spellStart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mysql</w:t>
      </w:r>
      <w:proofErr w:type="spellEnd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-u </w:t>
      </w:r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lang w:eastAsia="en-IN"/>
        </w:rPr>
        <w:t>username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-p</w:t>
      </w:r>
    </w:p>
    <w:p w14:paraId="01701562" w14:textId="77777777" w:rsidR="00493D7C" w:rsidRPr="00493D7C" w:rsidRDefault="00493D7C" w:rsidP="00493D7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When you are prompted, enter the password for the user.</w:t>
      </w:r>
    </w:p>
    <w:p w14:paraId="43F0F671" w14:textId="77777777" w:rsidR="00493D7C" w:rsidRPr="00493D7C" w:rsidRDefault="00493D7C" w:rsidP="00493D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14:paraId="0E2B1C7B" w14:textId="77777777" w:rsidR="00493D7C" w:rsidRPr="00493D7C" w:rsidRDefault="00493D7C" w:rsidP="00493D7C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show all users:</w:t>
      </w:r>
    </w:p>
    <w:p w14:paraId="26F047F1" w14:textId="77777777" w:rsidR="00493D7C" w:rsidRPr="00493D7C" w:rsidRDefault="00493D7C" w:rsidP="00493D7C">
      <w:pPr>
        <w:spacing w:after="0" w:line="240" w:lineRule="auto"/>
        <w:ind w:left="460" w:hanging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Select user from </w:t>
      </w:r>
      <w:proofErr w:type="spellStart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mysql.user</w:t>
      </w:r>
      <w:proofErr w:type="spellEnd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;</w:t>
      </w:r>
    </w:p>
    <w:p w14:paraId="6B04B74C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Times New Roman"/>
          <w:sz w:val="20"/>
          <w:szCs w:val="20"/>
          <w:lang w:eastAsia="en-IN"/>
        </w:rPr>
        <w:br/>
      </w:r>
    </w:p>
    <w:p w14:paraId="2EF8DB24" w14:textId="77777777" w:rsidR="00493D7C" w:rsidRPr="00493D7C" w:rsidRDefault="00493D7C" w:rsidP="00493D7C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show current user:</w:t>
      </w:r>
    </w:p>
    <w:p w14:paraId="1BFBC9B9" w14:textId="77777777" w:rsidR="00493D7C" w:rsidRPr="00493D7C" w:rsidRDefault="00493D7C" w:rsidP="00493D7C">
      <w:pPr>
        <w:spacing w:after="0" w:line="240" w:lineRule="auto"/>
        <w:ind w:left="460" w:hanging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Select </w:t>
      </w:r>
      <w:proofErr w:type="gramStart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user(</w:t>
      </w:r>
      <w:proofErr w:type="gramEnd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);</w:t>
      </w:r>
    </w:p>
    <w:p w14:paraId="2576894A" w14:textId="77777777" w:rsidR="00493D7C" w:rsidRPr="00493D7C" w:rsidRDefault="00493D7C" w:rsidP="00493D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Times New Roman"/>
          <w:sz w:val="20"/>
          <w:szCs w:val="20"/>
          <w:lang w:eastAsia="en-IN"/>
        </w:rPr>
        <w:t> </w:t>
      </w:r>
    </w:p>
    <w:p w14:paraId="4F7D8F82" w14:textId="77777777" w:rsidR="00493D7C" w:rsidRPr="00493D7C" w:rsidRDefault="00493D7C" w:rsidP="00493D7C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drop user:</w:t>
      </w:r>
    </w:p>
    <w:p w14:paraId="1EF74DD6" w14:textId="77777777" w:rsidR="00493D7C" w:rsidRPr="00493D7C" w:rsidRDefault="00493D7C" w:rsidP="00493D7C">
      <w:pPr>
        <w:spacing w:after="0" w:line="240" w:lineRule="auto"/>
        <w:ind w:firstLine="72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drop user ‘</w:t>
      </w:r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lang w:eastAsia="en-IN"/>
        </w:rPr>
        <w:t>username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’</w:t>
      </w:r>
    </w:p>
    <w:p w14:paraId="1071DBE5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7B0D88CD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2. Privileges</w:t>
      </w:r>
    </w:p>
    <w:p w14:paraId="51460B8B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In MySQL, a </w:t>
      </w: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privilege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is a right to perform an action on a database that must be </w:t>
      </w: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granted 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users. This effectively defines a user's access level on a database and what they can do within it. We can organize these privileges by scope into levels:</w:t>
      </w:r>
    </w:p>
    <w:p w14:paraId="0735C311" w14:textId="77777777" w:rsidR="00493D7C" w:rsidRPr="00493D7C" w:rsidRDefault="00493D7C" w:rsidP="00493D7C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Global privileges</w:t>
      </w:r>
    </w:p>
    <w:p w14:paraId="34892869" w14:textId="77777777" w:rsidR="00493D7C" w:rsidRPr="00493D7C" w:rsidRDefault="00493D7C" w:rsidP="00493D7C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Apply to all databases on the server. Administrative privileges fall into the global group because they enable a user to manage operations of the MySQL server and aren't specific to a particular database.</w:t>
      </w:r>
    </w:p>
    <w:p w14:paraId="0CE017B1" w14:textId="77777777" w:rsidR="00493D7C" w:rsidRPr="00493D7C" w:rsidRDefault="00493D7C" w:rsidP="00493D7C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Database privileges </w:t>
      </w:r>
    </w:p>
    <w:p w14:paraId="0BF9A916" w14:textId="77777777" w:rsidR="00493D7C" w:rsidRPr="00493D7C" w:rsidRDefault="00493D7C" w:rsidP="00493D7C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Apply to specific databases in your MySQL instance and all of the objects within those databases (e.g., tables, columns, and views). You can also grant database privileges globally.</w:t>
      </w:r>
    </w:p>
    <w:p w14:paraId="03D864EC" w14:textId="77777777" w:rsidR="00493D7C" w:rsidRPr="00493D7C" w:rsidRDefault="00493D7C" w:rsidP="00493D7C">
      <w:pPr>
        <w:numPr>
          <w:ilvl w:val="0"/>
          <w:numId w:val="9"/>
        </w:numPr>
        <w:spacing w:before="280" w:after="0" w:line="240" w:lineRule="auto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Proxy privileges</w:t>
      </w:r>
    </w:p>
    <w:p w14:paraId="1FA4607E" w14:textId="77777777" w:rsidR="00493D7C" w:rsidRPr="00493D7C" w:rsidRDefault="00493D7C" w:rsidP="00493D7C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Allow a user to act as if they have the privileges granted to another user.</w:t>
      </w:r>
    </w:p>
    <w:p w14:paraId="00168271" w14:textId="77777777" w:rsidR="00493D7C" w:rsidRPr="00493D7C" w:rsidRDefault="00493D7C" w:rsidP="00493D7C">
      <w:pPr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Privileges for database objects (tables, columns, stored routines, views, etc.) </w:t>
      </w:r>
    </w:p>
    <w:p w14:paraId="7A96D328" w14:textId="77777777" w:rsidR="00493D7C" w:rsidRPr="00493D7C" w:rsidRDefault="00493D7C" w:rsidP="00493D7C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Can apply to all objects of one type within a particular database or to specific objects, such as a certain table or view. You can also grant database object privileges globally.</w:t>
      </w:r>
    </w:p>
    <w:p w14:paraId="072FA8E3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4A6EB740" w14:textId="77777777" w:rsidR="00493D7C" w:rsidRPr="00493D7C" w:rsidRDefault="00493D7C" w:rsidP="00493D7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We can choose access right from the below list on which privileges can be applied.</w:t>
      </w:r>
    </w:p>
    <w:p w14:paraId="1478E13A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SELECT: It enables us to view the result set from a specified table.</w:t>
      </w:r>
    </w:p>
    <w:p w14:paraId="7C6532C7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INSERT: It enables us to add records in a given table.</w:t>
      </w:r>
    </w:p>
    <w:p w14:paraId="5159EBC9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DELETE: It enables us to remove rows from a table.</w:t>
      </w:r>
    </w:p>
    <w:p w14:paraId="01B762A7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CREATE: It enables us to create tables/schemas.</w:t>
      </w:r>
    </w:p>
    <w:p w14:paraId="735051F8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ALTER: It enables us to modify tables/schemas.</w:t>
      </w:r>
    </w:p>
    <w:p w14:paraId="6B6584DD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UPDATE: It enables us to modify a table.</w:t>
      </w:r>
    </w:p>
    <w:p w14:paraId="30A7071A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DROP: It enables us to drop a table.</w:t>
      </w:r>
    </w:p>
    <w:p w14:paraId="12C82AD1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INDEX: It enables us to create indexes on a table.</w:t>
      </w:r>
    </w:p>
    <w:p w14:paraId="241F5A83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ALL: It enables us to give ALL permissions except GRANT privilege.</w:t>
      </w:r>
    </w:p>
    <w:p w14:paraId="61E00B1C" w14:textId="77777777" w:rsidR="00493D7C" w:rsidRPr="00493D7C" w:rsidRDefault="00493D7C" w:rsidP="00493D7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GRANT: It enables us to change or add access rights.</w:t>
      </w:r>
    </w:p>
    <w:p w14:paraId="6B1721DD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717AFC51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u w:val="single"/>
          <w:lang w:eastAsia="en-IN"/>
        </w:rPr>
        <w:t>Syntax:</w:t>
      </w:r>
    </w:p>
    <w:p w14:paraId="162E91F6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grant privilege:</w:t>
      </w:r>
    </w:p>
    <w:p w14:paraId="13A23873" w14:textId="77777777" w:rsidR="00493D7C" w:rsidRPr="00493D7C" w:rsidRDefault="00493D7C" w:rsidP="00493D7C">
      <w:pPr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GRANT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privilege_name(</w:t>
      </w:r>
      <w:proofErr w:type="gramStart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s)  </w:t>
      </w: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ON</w:t>
      </w:r>
      <w:proofErr w:type="gramEnd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database_name.table_name </w:t>
      </w: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TO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user_account_name;</w:t>
      </w:r>
    </w:p>
    <w:p w14:paraId="515C6274" w14:textId="77777777" w:rsidR="00493D7C" w:rsidRPr="00493D7C" w:rsidRDefault="00493D7C" w:rsidP="00493D7C">
      <w:pPr>
        <w:spacing w:after="0" w:line="240" w:lineRule="auto"/>
        <w:ind w:left="360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grant privileges to all databases or tables we use a *.</w:t>
      </w:r>
    </w:p>
    <w:p w14:paraId="6039CB57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243AA239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show grants for user:</w:t>
      </w:r>
    </w:p>
    <w:p w14:paraId="786E2179" w14:textId="77777777" w:rsidR="00493D7C" w:rsidRPr="00493D7C" w:rsidRDefault="00493D7C" w:rsidP="00493D7C">
      <w:pPr>
        <w:spacing w:after="0" w:line="240" w:lineRule="auto"/>
        <w:ind w:firstLine="426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SHOW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GRANTS </w:t>
      </w: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FOR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</w:t>
      </w:r>
      <w:proofErr w:type="spellStart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user_account_name</w:t>
      </w:r>
      <w:proofErr w:type="spellEnd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;</w:t>
      </w:r>
    </w:p>
    <w:p w14:paraId="340704B6" w14:textId="77777777" w:rsidR="00493D7C" w:rsidRPr="00493D7C" w:rsidRDefault="00493D7C" w:rsidP="00493D7C">
      <w:pPr>
        <w:spacing w:after="0" w:line="240" w:lineRule="auto"/>
        <w:ind w:firstLine="426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</w:t>
      </w:r>
    </w:p>
    <w:p w14:paraId="0C4C875F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To revoke privilege:</w:t>
      </w:r>
    </w:p>
    <w:p w14:paraId="6EF20566" w14:textId="77777777" w:rsidR="00493D7C" w:rsidRPr="00493D7C" w:rsidRDefault="00493D7C" w:rsidP="00493D7C">
      <w:pPr>
        <w:spacing w:after="0" w:line="240" w:lineRule="auto"/>
        <w:ind w:left="426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REVOKE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 privilege</w:t>
      </w:r>
      <w:proofErr w:type="gramEnd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[privilege] ON </w:t>
      </w:r>
      <w:proofErr w:type="spellStart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database_name.table_name</w:t>
      </w:r>
      <w:proofErr w:type="spellEnd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</w:t>
      </w:r>
      <w:proofErr w:type="spellStart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privilege_level</w:t>
      </w:r>
      <w:proofErr w:type="spellEnd"/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</w:t>
      </w: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 xml:space="preserve">FROM 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user1 [, user2] ..;</w:t>
      </w:r>
    </w:p>
    <w:p w14:paraId="55C61B9B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2C1DE566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3. Indexes</w:t>
      </w:r>
    </w:p>
    <w:p w14:paraId="11F6369A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b/>
          <w:bCs/>
          <w:color w:val="000000"/>
          <w:sz w:val="20"/>
          <w:szCs w:val="20"/>
          <w:shd w:val="clear" w:color="auto" w:fill="FFFFFF"/>
          <w:lang w:eastAsia="en-IN"/>
        </w:rPr>
        <w:t>Indexes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 xml:space="preserve"> are used to retrieve data from the database more quickly than otherwise. The users cannot see the indexes, they are just used to speed up searches/queries.</w:t>
      </w:r>
    </w:p>
    <w:p w14:paraId="2D995C6E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u w:val="single"/>
          <w:shd w:val="clear" w:color="auto" w:fill="FFFFFF"/>
          <w:lang w:eastAsia="en-IN"/>
        </w:rPr>
        <w:t>Syntax:</w:t>
      </w:r>
    </w:p>
    <w:p w14:paraId="6F7BC16C" w14:textId="77777777" w:rsidR="00493D7C" w:rsidRPr="00493D7C" w:rsidRDefault="00493D7C" w:rsidP="00493D7C">
      <w:pPr>
        <w:numPr>
          <w:ilvl w:val="0"/>
          <w:numId w:val="12"/>
        </w:numPr>
        <w:spacing w:after="0" w:line="240" w:lineRule="auto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To create index</w:t>
      </w:r>
    </w:p>
    <w:p w14:paraId="79B847CA" w14:textId="77777777" w:rsidR="00493D7C" w:rsidRPr="00493D7C" w:rsidRDefault="00493D7C" w:rsidP="00493D7C">
      <w:pPr>
        <w:spacing w:after="0" w:line="240" w:lineRule="auto"/>
        <w:ind w:left="460" w:hanging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CREATE INDEX </w:t>
      </w:r>
      <w:proofErr w:type="spellStart"/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shd w:val="clear" w:color="auto" w:fill="FFFFFF"/>
          <w:lang w:eastAsia="en-IN"/>
        </w:rPr>
        <w:t>index_name</w:t>
      </w:r>
      <w:proofErr w:type="spellEnd"/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ON </w:t>
      </w:r>
      <w:proofErr w:type="spellStart"/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shd w:val="clear" w:color="auto" w:fill="FFFFFF"/>
          <w:lang w:eastAsia="en-IN"/>
        </w:rPr>
        <w:t>table_name</w:t>
      </w:r>
      <w:proofErr w:type="spellEnd"/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 (</w:t>
      </w:r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shd w:val="clear" w:color="auto" w:fill="FFFFFF"/>
          <w:lang w:eastAsia="en-IN"/>
        </w:rPr>
        <w:t>column1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, </w:t>
      </w:r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shd w:val="clear" w:color="auto" w:fill="FFFFFF"/>
          <w:lang w:eastAsia="en-IN"/>
        </w:rPr>
        <w:t>column2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, ...);</w:t>
      </w:r>
    </w:p>
    <w:p w14:paraId="2DA6FE74" w14:textId="77777777" w:rsidR="00493D7C" w:rsidRPr="00493D7C" w:rsidRDefault="00493D7C" w:rsidP="00493D7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Times New Roman"/>
          <w:sz w:val="20"/>
          <w:szCs w:val="20"/>
          <w:lang w:eastAsia="en-IN"/>
        </w:rPr>
        <w:br/>
      </w:r>
    </w:p>
    <w:p w14:paraId="7A7C7B88" w14:textId="77777777" w:rsidR="00493D7C" w:rsidRPr="00493D7C" w:rsidRDefault="00493D7C" w:rsidP="00493D7C">
      <w:pPr>
        <w:numPr>
          <w:ilvl w:val="0"/>
          <w:numId w:val="13"/>
        </w:numPr>
        <w:spacing w:after="0" w:line="240" w:lineRule="auto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To drop index</w:t>
      </w:r>
    </w:p>
    <w:p w14:paraId="149C16FB" w14:textId="77777777" w:rsidR="00493D7C" w:rsidRPr="00493D7C" w:rsidRDefault="00493D7C" w:rsidP="00493D7C">
      <w:pPr>
        <w:spacing w:after="0" w:line="240" w:lineRule="auto"/>
        <w:ind w:left="460" w:hanging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ALTER TABLE </w:t>
      </w:r>
      <w:proofErr w:type="spellStart"/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shd w:val="clear" w:color="auto" w:fill="FFFFFF"/>
          <w:lang w:eastAsia="en-IN"/>
        </w:rPr>
        <w:t>table_name</w:t>
      </w:r>
      <w:proofErr w:type="spellEnd"/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DROP INDEX </w:t>
      </w:r>
      <w:proofErr w:type="spellStart"/>
      <w:r w:rsidRPr="00493D7C">
        <w:rPr>
          <w:rFonts w:ascii="Verdana" w:eastAsia="Times New Roman" w:hAnsi="Verdana" w:cs="Calibri"/>
          <w:i/>
          <w:iCs/>
          <w:color w:val="000000"/>
          <w:sz w:val="20"/>
          <w:szCs w:val="20"/>
          <w:shd w:val="clear" w:color="auto" w:fill="FFFFFF"/>
          <w:lang w:eastAsia="en-IN"/>
        </w:rPr>
        <w:t>index_name</w:t>
      </w:r>
      <w:proofErr w:type="spellEnd"/>
      <w:r w:rsidRPr="00493D7C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;</w:t>
      </w:r>
    </w:p>
    <w:p w14:paraId="0FAC334A" w14:textId="77777777" w:rsidR="00493D7C" w:rsidRDefault="00493D7C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4A14ED3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B59C6EC" w14:textId="391B8139" w:rsidR="00F830F8" w:rsidRDefault="00493D7C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QUERIES</w:t>
      </w:r>
    </w:p>
    <w:p w14:paraId="08DF2D40" w14:textId="77777777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>1) Create 2 users lib1, lib2 and lib3.</w:t>
      </w:r>
    </w:p>
    <w:p w14:paraId="74D7AD63" w14:textId="77777777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>2) Give all privileges on the view created in question 1(expt</w:t>
      </w:r>
      <w:proofErr w:type="gramStart"/>
      <w:r w:rsidRPr="00493D7C">
        <w:rPr>
          <w:rFonts w:ascii="Verdana" w:hAnsi="Verdana" w:cs="Microsoft Sans Serif"/>
          <w:sz w:val="20"/>
          <w:szCs w:val="20"/>
          <w:lang w:val="en-US"/>
        </w:rPr>
        <w:t>7)to</w:t>
      </w:r>
      <w:proofErr w:type="gramEnd"/>
      <w:r w:rsidRPr="00493D7C">
        <w:rPr>
          <w:rFonts w:ascii="Verdana" w:hAnsi="Verdana" w:cs="Microsoft Sans Serif"/>
          <w:sz w:val="20"/>
          <w:szCs w:val="20"/>
          <w:lang w:val="en-US"/>
        </w:rPr>
        <w:t xml:space="preserve"> lib1.</w:t>
      </w:r>
    </w:p>
    <w:p w14:paraId="1123B790" w14:textId="77777777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 xml:space="preserve">3) Give select, update privilege on title and </w:t>
      </w:r>
      <w:proofErr w:type="spellStart"/>
      <w:r w:rsidRPr="00493D7C">
        <w:rPr>
          <w:rFonts w:ascii="Verdana" w:hAnsi="Verdana" w:cs="Microsoft Sans Serif"/>
          <w:sz w:val="20"/>
          <w:szCs w:val="20"/>
          <w:lang w:val="en-US"/>
        </w:rPr>
        <w:t>publishername</w:t>
      </w:r>
      <w:proofErr w:type="spellEnd"/>
      <w:r w:rsidRPr="00493D7C">
        <w:rPr>
          <w:rFonts w:ascii="Verdana" w:hAnsi="Verdana" w:cs="Microsoft Sans Serif"/>
          <w:sz w:val="20"/>
          <w:szCs w:val="20"/>
          <w:lang w:val="en-US"/>
        </w:rPr>
        <w:t xml:space="preserve"> attribute of book table to lib2 with grant</w:t>
      </w:r>
    </w:p>
    <w:p w14:paraId="2245C7E3" w14:textId="77777777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>option.</w:t>
      </w:r>
    </w:p>
    <w:p w14:paraId="6A120842" w14:textId="77777777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>4) Let lib2 grant these privileges to lib1.</w:t>
      </w:r>
    </w:p>
    <w:p w14:paraId="50D3C00A" w14:textId="77777777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 xml:space="preserve">5) Grant all privileges on all the databases on the </w:t>
      </w:r>
      <w:proofErr w:type="spellStart"/>
      <w:r w:rsidRPr="00493D7C">
        <w:rPr>
          <w:rFonts w:ascii="Verdana" w:hAnsi="Verdana" w:cs="Microsoft Sans Serif"/>
          <w:sz w:val="20"/>
          <w:szCs w:val="20"/>
          <w:lang w:val="en-US"/>
        </w:rPr>
        <w:t>mysql</w:t>
      </w:r>
      <w:proofErr w:type="spellEnd"/>
      <w:r w:rsidRPr="00493D7C">
        <w:rPr>
          <w:rFonts w:ascii="Verdana" w:hAnsi="Verdana" w:cs="Microsoft Sans Serif"/>
          <w:sz w:val="20"/>
          <w:szCs w:val="20"/>
          <w:lang w:val="en-US"/>
        </w:rPr>
        <w:t xml:space="preserve"> server to lib3.</w:t>
      </w:r>
    </w:p>
    <w:p w14:paraId="667B2755" w14:textId="77777777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>6) Login and check the privileges.</w:t>
      </w:r>
    </w:p>
    <w:p w14:paraId="1DA0D0B5" w14:textId="77777777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>7) Revoke the view privileges from lib1.</w:t>
      </w:r>
    </w:p>
    <w:p w14:paraId="3D7367A7" w14:textId="77777777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>8) Provide a list of various privileges available to the user.</w:t>
      </w:r>
    </w:p>
    <w:p w14:paraId="6F393EB2" w14:textId="0F5C387A" w:rsidR="00493D7C" w:rsidRPr="00493D7C" w:rsidRDefault="00493D7C" w:rsidP="00493D7C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493D7C">
        <w:rPr>
          <w:rFonts w:ascii="Verdana" w:hAnsi="Verdana" w:cs="Microsoft Sans Serif"/>
          <w:sz w:val="20"/>
          <w:szCs w:val="20"/>
          <w:lang w:val="en-US"/>
        </w:rPr>
        <w:t xml:space="preserve">9) Create an index on </w:t>
      </w:r>
      <w:proofErr w:type="spellStart"/>
      <w:r w:rsidRPr="00493D7C">
        <w:rPr>
          <w:rFonts w:ascii="Verdana" w:hAnsi="Verdana" w:cs="Microsoft Sans Serif"/>
          <w:sz w:val="20"/>
          <w:szCs w:val="20"/>
          <w:lang w:val="en-US"/>
        </w:rPr>
        <w:t>bookid</w:t>
      </w:r>
      <w:proofErr w:type="spellEnd"/>
      <w:r w:rsidRPr="00493D7C">
        <w:rPr>
          <w:rFonts w:ascii="Verdana" w:hAnsi="Verdana" w:cs="Microsoft Sans Serif"/>
          <w:sz w:val="20"/>
          <w:szCs w:val="20"/>
          <w:lang w:val="en-US"/>
        </w:rPr>
        <w:t xml:space="preserve"> attribute of book table.</w:t>
      </w:r>
    </w:p>
    <w:p w14:paraId="342DA7F4" w14:textId="5690FBA1" w:rsidR="00493D7C" w:rsidRDefault="00493D7C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31244FB" w14:textId="5FEF6CBF" w:rsidR="00493D7C" w:rsidRDefault="00493D7C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F2BBFB6" w14:textId="4C66B1A3" w:rsidR="00493D7C" w:rsidRDefault="00493D7C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AB99242" w14:textId="5C2CB1DC" w:rsidR="00493D7C" w:rsidRDefault="00493D7C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991D9E9" w14:textId="77777777" w:rsidR="00493D7C" w:rsidRDefault="00493D7C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104ECD9" w14:textId="0B616E6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CONCLUSION</w:t>
      </w:r>
    </w:p>
    <w:p w14:paraId="33D52615" w14:textId="74C14B7F" w:rsidR="00493D7C" w:rsidRPr="00493D7C" w:rsidRDefault="00493D7C" w:rsidP="003803E6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The concept of User and authorization was studied in this experiment.</w:t>
      </w:r>
    </w:p>
    <w:p w14:paraId="44FF0F95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8059D4D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5A70421A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sectPr w:rsidR="00F830F8" w:rsidRPr="00F830F8" w:rsidSect="009E6446">
      <w:headerReference w:type="default" r:id="rId8"/>
      <w:footerReference w:type="default" r:id="rId9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5B92" w14:textId="77777777" w:rsidR="00CE1AFB" w:rsidRDefault="00CE1AFB" w:rsidP="003803E6">
      <w:pPr>
        <w:spacing w:after="0" w:line="240" w:lineRule="auto"/>
      </w:pPr>
      <w:r>
        <w:separator/>
      </w:r>
    </w:p>
  </w:endnote>
  <w:endnote w:type="continuationSeparator" w:id="0">
    <w:p w14:paraId="58E1B9DD" w14:textId="77777777" w:rsidR="00CE1AFB" w:rsidRDefault="00CE1AFB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3B38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6A7FC010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E8B2" w14:textId="77777777" w:rsidR="00CE1AFB" w:rsidRDefault="00CE1AFB" w:rsidP="003803E6">
      <w:pPr>
        <w:spacing w:after="0" w:line="240" w:lineRule="auto"/>
      </w:pPr>
      <w:r>
        <w:separator/>
      </w:r>
    </w:p>
  </w:footnote>
  <w:footnote w:type="continuationSeparator" w:id="0">
    <w:p w14:paraId="77DD4723" w14:textId="77777777" w:rsidR="00CE1AFB" w:rsidRDefault="00CE1AFB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AF41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2F352EA6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264B6E92" w14:textId="77777777" w:rsidR="003803E6" w:rsidRDefault="00380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3BA"/>
    <w:multiLevelType w:val="multilevel"/>
    <w:tmpl w:val="092E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3EA"/>
    <w:multiLevelType w:val="multilevel"/>
    <w:tmpl w:val="1EF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F1100"/>
    <w:multiLevelType w:val="multilevel"/>
    <w:tmpl w:val="D0FC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6716D"/>
    <w:multiLevelType w:val="multilevel"/>
    <w:tmpl w:val="5876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161C4"/>
    <w:multiLevelType w:val="multilevel"/>
    <w:tmpl w:val="AA52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D02DE"/>
    <w:multiLevelType w:val="multilevel"/>
    <w:tmpl w:val="448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53AE9"/>
    <w:multiLevelType w:val="multilevel"/>
    <w:tmpl w:val="932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05800"/>
    <w:multiLevelType w:val="multilevel"/>
    <w:tmpl w:val="5BB0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00A3A"/>
    <w:multiLevelType w:val="multilevel"/>
    <w:tmpl w:val="0212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92540"/>
    <w:multiLevelType w:val="multilevel"/>
    <w:tmpl w:val="6234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B7AE2"/>
    <w:multiLevelType w:val="multilevel"/>
    <w:tmpl w:val="183C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A6E79"/>
    <w:multiLevelType w:val="multilevel"/>
    <w:tmpl w:val="E42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71870"/>
    <w:multiLevelType w:val="multilevel"/>
    <w:tmpl w:val="890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779493">
    <w:abstractNumId w:val="4"/>
  </w:num>
  <w:num w:numId="2" w16cid:durableId="1126003539">
    <w:abstractNumId w:val="1"/>
  </w:num>
  <w:num w:numId="3" w16cid:durableId="2114276222">
    <w:abstractNumId w:val="8"/>
  </w:num>
  <w:num w:numId="4" w16cid:durableId="1779712401">
    <w:abstractNumId w:val="9"/>
  </w:num>
  <w:num w:numId="5" w16cid:durableId="695231235">
    <w:abstractNumId w:val="0"/>
  </w:num>
  <w:num w:numId="6" w16cid:durableId="659231462">
    <w:abstractNumId w:val="12"/>
  </w:num>
  <w:num w:numId="7" w16cid:durableId="1145202172">
    <w:abstractNumId w:val="5"/>
  </w:num>
  <w:num w:numId="8" w16cid:durableId="899905035">
    <w:abstractNumId w:val="10"/>
  </w:num>
  <w:num w:numId="9" w16cid:durableId="1715152117">
    <w:abstractNumId w:val="11"/>
  </w:num>
  <w:num w:numId="10" w16cid:durableId="150026878">
    <w:abstractNumId w:val="6"/>
  </w:num>
  <w:num w:numId="11" w16cid:durableId="543952315">
    <w:abstractNumId w:val="3"/>
  </w:num>
  <w:num w:numId="12" w16cid:durableId="27730204">
    <w:abstractNumId w:val="7"/>
  </w:num>
  <w:num w:numId="13" w16cid:durableId="186174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gUA+CRePSwAAAA="/>
  </w:docVars>
  <w:rsids>
    <w:rsidRoot w:val="00493D7C"/>
    <w:rsid w:val="000E4863"/>
    <w:rsid w:val="001E2F7E"/>
    <w:rsid w:val="003803E6"/>
    <w:rsid w:val="00493D7C"/>
    <w:rsid w:val="007020C8"/>
    <w:rsid w:val="00816D67"/>
    <w:rsid w:val="008D10DD"/>
    <w:rsid w:val="009E6446"/>
    <w:rsid w:val="00A83E1A"/>
    <w:rsid w:val="00CE1AFB"/>
    <w:rsid w:val="00F830F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EEC43"/>
  <w15:chartTrackingRefBased/>
  <w15:docId w15:val="{D6F91791-74C2-48F4-B3C6-FFD32EBE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  <w:style w:type="paragraph" w:styleId="NormalWeb">
    <w:name w:val="Normal (Web)"/>
    <w:basedOn w:val="Normal"/>
    <w:uiPriority w:val="99"/>
    <w:semiHidden/>
    <w:unhideWhenUsed/>
    <w:rsid w:val="0049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</Template>
  <TotalTime>3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2022-12-16T05:41:00Z</dcterms:created>
  <dcterms:modified xsi:type="dcterms:W3CDTF">2022-12-16T05:44:00Z</dcterms:modified>
</cp:coreProperties>
</file>